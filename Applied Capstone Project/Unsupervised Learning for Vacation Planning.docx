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59A0E" w14:textId="1D3D925B" w:rsidR="00E81978" w:rsidRDefault="00F7261D">
      <w:pPr>
        <w:pStyle w:val="Title"/>
      </w:pPr>
      <w:sdt>
        <w:sdtPr>
          <w:alias w:val="Title:"/>
          <w:tag w:val="Title:"/>
          <w:id w:val="726351117"/>
          <w:placeholder>
            <w:docPart w:val="12FBB57CD32D4E2BAB5665EFE36998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97317">
            <w:t>Unsupervised Learning for Vacation Planning</w:t>
          </w:r>
        </w:sdtContent>
      </w:sdt>
    </w:p>
    <w:p w14:paraId="33B3DFC2" w14:textId="193E6A7A" w:rsidR="00B823AA" w:rsidRDefault="00297317" w:rsidP="00B823AA">
      <w:pPr>
        <w:pStyle w:val="Title2"/>
      </w:pPr>
      <w:r>
        <w:t>Aakarsh Yadav, Bachelors of Technology in Electrical Engineering</w:t>
      </w:r>
    </w:p>
    <w:p w14:paraId="169BD2B2" w14:textId="73BA9C27" w:rsidR="00E81978" w:rsidRDefault="00297317" w:rsidP="00B823AA">
      <w:pPr>
        <w:pStyle w:val="Title2"/>
      </w:pPr>
      <w:r>
        <w:t xml:space="preserve">Manipal University Jaipur, Rajasthan </w:t>
      </w:r>
    </w:p>
    <w:sdt>
      <w:sdtPr>
        <w:alias w:val="Author Note:"/>
        <w:tag w:val="Author Note:"/>
        <w:id w:val="266668659"/>
        <w:placeholder>
          <w:docPart w:val="1638E0BFD7634D0EBE7B881F0E59F3BA"/>
        </w:placeholder>
        <w:temporary/>
        <w:showingPlcHdr/>
        <w15:appearance w15:val="hidden"/>
      </w:sdtPr>
      <w:sdtEndPr/>
      <w:sdtContent>
        <w:p w14:paraId="72EEB97F" w14:textId="77777777" w:rsidR="00E81978" w:rsidRDefault="005D3A03">
          <w:pPr>
            <w:pStyle w:val="Title"/>
          </w:pPr>
          <w:r>
            <w:t>Author Note</w:t>
          </w:r>
        </w:p>
      </w:sdtContent>
    </w:sdt>
    <w:p w14:paraId="4B4F3E3D" w14:textId="304AE818" w:rsidR="00E81978" w:rsidRDefault="00297317" w:rsidP="00B823AA">
      <w:pPr>
        <w:pStyle w:val="Title2"/>
      </w:pPr>
      <w:r>
        <w:t xml:space="preserve">This is Capstone Project for IBM Data Science Specialization by Coursera </w:t>
      </w:r>
    </w:p>
    <w:sdt>
      <w:sdtPr>
        <w:alias w:val="Abstract:"/>
        <w:tag w:val="Abstract:"/>
        <w:id w:val="202146031"/>
        <w:placeholder>
          <w:docPart w:val="E86FA50911BD4B70A1B79575C9B50518"/>
        </w:placeholder>
        <w:temporary/>
        <w:showingPlcHdr/>
        <w15:appearance w15:val="hidden"/>
      </w:sdtPr>
      <w:sdtEndPr/>
      <w:sdtContent>
        <w:p w14:paraId="3A1382CD" w14:textId="77777777" w:rsidR="00E81978" w:rsidRDefault="005D3A03">
          <w:pPr>
            <w:pStyle w:val="SectionTitle"/>
          </w:pPr>
          <w:r>
            <w:t>Abstract</w:t>
          </w:r>
        </w:p>
      </w:sdtContent>
    </w:sdt>
    <w:p w14:paraId="198DC7BE" w14:textId="0EB8E5B3" w:rsidR="00E81978" w:rsidRDefault="00075A1F">
      <w:pPr>
        <w:pStyle w:val="NoSpacing"/>
      </w:pPr>
      <w:r>
        <w:t xml:space="preserve">Planning a vacation is an energy and effort cumbersome task, it can be tiring and sometimes overwhelming. Apart from deciding the location, it is hard to decide what venues and in what order it should be visited. </w:t>
      </w:r>
      <w:r w:rsidR="00297317">
        <w:t>In this project, unsupervised machine learning method is used with KMeans clustering algorithm to plan a</w:t>
      </w:r>
      <w:r>
        <w:t xml:space="preserve">nd organize the destinations of a vacation. </w:t>
      </w:r>
    </w:p>
    <w:p w14:paraId="6F34929F" w14:textId="70CEACCC" w:rsidR="00E81978" w:rsidRDefault="005D3A03">
      <w:r>
        <w:rPr>
          <w:rStyle w:val="Emphasis"/>
        </w:rPr>
        <w:t>Keywords</w:t>
      </w:r>
      <w:r>
        <w:t xml:space="preserve">:  </w:t>
      </w:r>
      <w:r w:rsidR="00075A1F">
        <w:t>Unsupervised machine learning, KMeans</w:t>
      </w:r>
    </w:p>
    <w:p w14:paraId="5E05303C" w14:textId="77777777" w:rsidR="00610D17" w:rsidRDefault="00610D17">
      <w:pPr>
        <w:rPr>
          <w:rFonts w:asciiTheme="majorHAnsi" w:eastAsiaTheme="majorEastAsia" w:hAnsiTheme="majorHAnsi" w:cstheme="majorBidi"/>
          <w:b/>
          <w:bCs/>
        </w:rPr>
      </w:pPr>
      <w:r>
        <w:br w:type="page"/>
      </w:r>
    </w:p>
    <w:p w14:paraId="7250F260" w14:textId="456BFDE8" w:rsidR="00E81978" w:rsidRDefault="00610D17" w:rsidP="00610D17">
      <w:pPr>
        <w:pStyle w:val="Heading1"/>
      </w:pPr>
      <w:r>
        <w:lastRenderedPageBreak/>
        <w:t>INTRODUCTION</w:t>
      </w:r>
    </w:p>
    <w:p w14:paraId="5AF87A75" w14:textId="77777777" w:rsidR="00610D17" w:rsidRPr="00610D17" w:rsidRDefault="00610D17" w:rsidP="00610D17"/>
    <w:p w14:paraId="266F3F71" w14:textId="4886B905" w:rsidR="00E81978" w:rsidRDefault="00610D17">
      <w:pPr>
        <w:pStyle w:val="NoSpacing"/>
      </w:pPr>
      <w:r>
        <w:t xml:space="preserve">In any part of the world, when someone finalizes the destination of their upcoming vacation </w:t>
      </w:r>
      <w:r w:rsidR="004D463D">
        <w:t xml:space="preserve">it </w:t>
      </w:r>
      <w:r>
        <w:t xml:space="preserve">gives a lot of joy and excitement but brings along </w:t>
      </w:r>
      <w:r w:rsidR="004D463D">
        <w:t xml:space="preserve">number </w:t>
      </w:r>
      <w:r>
        <w:t>of questions which requires a lot of effort to answer them. First would be the venues to be visited in that location, which can be easy if there are not much, but exhausting to look if there a</w:t>
      </w:r>
      <w:r w:rsidR="004D463D">
        <w:t>re a</w:t>
      </w:r>
      <w:r>
        <w:t xml:space="preserve"> lot of them like in the city of Paris, New Delhi, New York</w:t>
      </w:r>
      <w:r w:rsidR="004D463D">
        <w:t>, Hawaii</w:t>
      </w:r>
      <w:r>
        <w:t xml:space="preserve"> and many other vacation hot spots around the word. One can be easily confused while looking for the venues </w:t>
      </w:r>
      <w:r w:rsidR="004D463D">
        <w:t>and</w:t>
      </w:r>
      <w:r>
        <w:t xml:space="preserve"> </w:t>
      </w:r>
      <w:r w:rsidR="004D463D">
        <w:t>when to</w:t>
      </w:r>
      <w:r>
        <w:t xml:space="preserve"> visit </w:t>
      </w:r>
      <w:r w:rsidR="004D463D">
        <w:t>and in what order to visit.</w:t>
      </w:r>
    </w:p>
    <w:p w14:paraId="387F3F5F" w14:textId="08487E84" w:rsidR="004D463D" w:rsidRDefault="00046E8E">
      <w:pPr>
        <w:pStyle w:val="NoSpacing"/>
      </w:pPr>
      <w:r>
        <w:t>The background of this project is to organize the famous venues of the city of choice.</w:t>
      </w:r>
    </w:p>
    <w:p w14:paraId="29D2B5BA" w14:textId="77777777" w:rsidR="00046E8E" w:rsidRDefault="00046E8E" w:rsidP="00046E8E">
      <w:pPr>
        <w:pStyle w:val="Heading3"/>
        <w:ind w:firstLine="0"/>
      </w:pPr>
    </w:p>
    <w:p w14:paraId="6DD2819F" w14:textId="458F6998" w:rsidR="00046E8E" w:rsidRDefault="00046E8E" w:rsidP="00046E8E">
      <w:pPr>
        <w:pStyle w:val="Heading3"/>
        <w:ind w:firstLine="0"/>
      </w:pPr>
      <w:r>
        <w:t>PROBLEM</w:t>
      </w:r>
    </w:p>
    <w:p w14:paraId="2EFF6D59" w14:textId="13925B51" w:rsidR="00E81978" w:rsidRDefault="00046E8E" w:rsidP="00046E8E">
      <w:pPr>
        <w:pStyle w:val="Heading3"/>
        <w:ind w:firstLine="0"/>
      </w:pPr>
      <w:r>
        <w:t>My friend is planning to go for a 5 days vacations in New Delhi, help her to find the venues she can visit and inn what order.</w:t>
      </w:r>
    </w:p>
    <w:p w14:paraId="70C5F57C" w14:textId="77777777" w:rsidR="00046E8E" w:rsidRPr="00046E8E" w:rsidRDefault="00046E8E" w:rsidP="00046E8E"/>
    <w:p w14:paraId="753BF8BB" w14:textId="77777777" w:rsidR="00EE54A6" w:rsidRDefault="00EE54A6" w:rsidP="005D3292">
      <w:pPr>
        <w:pStyle w:val="Heading4"/>
        <w:ind w:firstLine="0"/>
        <w:rPr>
          <w:i w:val="0"/>
          <w:iCs w:val="0"/>
        </w:rPr>
      </w:pPr>
    </w:p>
    <w:p w14:paraId="1812C1FB" w14:textId="3B9F9C4D" w:rsidR="00355DCA" w:rsidRPr="005D3292" w:rsidRDefault="00046E8E" w:rsidP="005D3292">
      <w:pPr>
        <w:pStyle w:val="Heading4"/>
        <w:ind w:firstLine="0"/>
        <w:rPr>
          <w:i w:val="0"/>
          <w:iCs w:val="0"/>
        </w:rPr>
      </w:pPr>
      <w:r w:rsidRPr="005D3292">
        <w:rPr>
          <w:i w:val="0"/>
          <w:iCs w:val="0"/>
        </w:rPr>
        <w:t>DATA</w:t>
      </w:r>
    </w:p>
    <w:p w14:paraId="22A87B13" w14:textId="18C21812" w:rsidR="00E81978" w:rsidRDefault="00046E8E" w:rsidP="005D3292">
      <w:pPr>
        <w:ind w:firstLine="0"/>
      </w:pPr>
      <w:r>
        <w:t xml:space="preserve">Data required for this project is basically the data of the famous venues in </w:t>
      </w:r>
      <w:r w:rsidR="003D58BF">
        <w:t xml:space="preserve">New Delhi </w:t>
      </w:r>
      <w:r>
        <w:t xml:space="preserve">which can be acquired using </w:t>
      </w:r>
      <w:r w:rsidR="005D3292">
        <w:t xml:space="preserve">Foursquare API. The data will be a single dataframe with the coordinates </w:t>
      </w:r>
      <w:r w:rsidR="009B58EA">
        <w:t>and category of the venues.</w:t>
      </w:r>
      <w:r w:rsidR="009E4483">
        <w:t xml:space="preserve"> </w:t>
      </w:r>
      <w:r w:rsidR="003D58BF">
        <w:t>New</w:t>
      </w:r>
      <w:r w:rsidR="00EE54A6">
        <w:t xml:space="preserve"> </w:t>
      </w:r>
      <w:r w:rsidR="003D58BF">
        <w:t>Delhi’s</w:t>
      </w:r>
      <w:r w:rsidR="009E4483">
        <w:t xml:space="preserve"> coordinate has to be provided to the Foursquare API which can be acquired by the help of ‘Geopy’ library.</w:t>
      </w:r>
    </w:p>
    <w:p w14:paraId="5D594BF3" w14:textId="77777777" w:rsidR="00EE54A6" w:rsidRDefault="00EE54A6" w:rsidP="005D3292">
      <w:pPr>
        <w:ind w:firstLine="0"/>
        <w:rPr>
          <w:b/>
          <w:bCs/>
        </w:rPr>
      </w:pPr>
    </w:p>
    <w:p w14:paraId="7C8379C9" w14:textId="77777777" w:rsidR="00EE54A6" w:rsidRDefault="00EE54A6" w:rsidP="005D3292">
      <w:pPr>
        <w:ind w:firstLine="0"/>
        <w:rPr>
          <w:b/>
          <w:bCs/>
        </w:rPr>
      </w:pPr>
    </w:p>
    <w:p w14:paraId="7AAF2309" w14:textId="77777777" w:rsidR="00EE54A6" w:rsidRDefault="00EE54A6" w:rsidP="005D3292">
      <w:pPr>
        <w:ind w:firstLine="0"/>
        <w:rPr>
          <w:b/>
          <w:bCs/>
        </w:rPr>
      </w:pPr>
    </w:p>
    <w:p w14:paraId="4FB94EB3" w14:textId="77777777" w:rsidR="00EE54A6" w:rsidRDefault="00EE54A6" w:rsidP="005D3292">
      <w:pPr>
        <w:ind w:firstLine="0"/>
        <w:rPr>
          <w:b/>
          <w:bCs/>
        </w:rPr>
      </w:pPr>
    </w:p>
    <w:p w14:paraId="520DFF4B" w14:textId="2BE01CB0" w:rsidR="009E4483" w:rsidRPr="009E4483" w:rsidRDefault="009E4483" w:rsidP="005D3292">
      <w:pPr>
        <w:ind w:firstLine="0"/>
        <w:rPr>
          <w:b/>
          <w:bCs/>
        </w:rPr>
      </w:pPr>
      <w:r>
        <w:rPr>
          <w:b/>
          <w:bCs/>
        </w:rPr>
        <w:t>DATA EXTRACTING</w:t>
      </w:r>
    </w:p>
    <w:p w14:paraId="0F3BB554" w14:textId="70CC9743" w:rsidR="009E4483" w:rsidRDefault="009E4483" w:rsidP="005D3292">
      <w:pPr>
        <w:ind w:firstLine="0"/>
      </w:pPr>
      <w:r>
        <w:t xml:space="preserve">Once we have the coordinates of the </w:t>
      </w:r>
      <w:r w:rsidR="003D58BF">
        <w:t>New Delhi</w:t>
      </w:r>
      <w:r>
        <w:t xml:space="preserve">, it can be provided to the Foursquare API along with the Foursquare developer credentials and the data can be requested. This will provide all the details about the nearby venues but our main focus is on the famous locations like monuments and landmarks. This can be done by providing ‘categoryID’ of the monuments/landmarks found in the ‘Venue Category’ section of the Foursquare website to the categoryID parameter </w:t>
      </w:r>
      <w:r w:rsidR="00A10593">
        <w:t>while requesting to the URL.</w:t>
      </w:r>
    </w:p>
    <w:p w14:paraId="14AD3012" w14:textId="77777777" w:rsidR="00A10593" w:rsidRPr="005D3292" w:rsidRDefault="00A10593" w:rsidP="005D3292">
      <w:pPr>
        <w:ind w:firstLine="0"/>
        <w:rPr>
          <w:b/>
          <w:bCs/>
        </w:rPr>
      </w:pPr>
    </w:p>
    <w:p w14:paraId="744AFACB" w14:textId="77777777" w:rsidR="00EE54A6" w:rsidRDefault="00EE54A6" w:rsidP="009E4483">
      <w:pPr>
        <w:pStyle w:val="Heading5"/>
        <w:ind w:firstLine="0"/>
        <w:rPr>
          <w:b/>
          <w:bCs/>
          <w:i w:val="0"/>
          <w:iCs w:val="0"/>
        </w:rPr>
      </w:pPr>
    </w:p>
    <w:p w14:paraId="348646EB" w14:textId="130CFCCD" w:rsidR="00355DCA" w:rsidRPr="00A10593" w:rsidRDefault="009E4483" w:rsidP="009E4483">
      <w:pPr>
        <w:pStyle w:val="Heading5"/>
        <w:ind w:firstLine="0"/>
        <w:rPr>
          <w:b/>
          <w:bCs/>
          <w:i w:val="0"/>
          <w:iCs w:val="0"/>
        </w:rPr>
      </w:pPr>
      <w:r w:rsidRPr="00A10593">
        <w:rPr>
          <w:b/>
          <w:bCs/>
          <w:i w:val="0"/>
          <w:iCs w:val="0"/>
        </w:rPr>
        <w:t xml:space="preserve"> </w:t>
      </w:r>
      <w:r w:rsidR="009B58EA" w:rsidRPr="00A10593">
        <w:rPr>
          <w:b/>
          <w:bCs/>
          <w:i w:val="0"/>
          <w:iCs w:val="0"/>
        </w:rPr>
        <w:t>DATA CLEANING</w:t>
      </w:r>
    </w:p>
    <w:p w14:paraId="1E5B75FF" w14:textId="2153ABAE" w:rsidR="00E81978" w:rsidRDefault="009B58EA" w:rsidP="009E4483">
      <w:pPr>
        <w:ind w:firstLine="0"/>
      </w:pPr>
      <w:r>
        <w:t>The Foursquare API collects a large set of data but we will extract only the name and category of the venue along with the coordinates. Example of the data is shown in table 1.</w:t>
      </w:r>
      <w:r w:rsidR="00A10593">
        <w:t xml:space="preserve"> As the project aims at the basic solution, we can remove the datapoints which have missing coordinates.</w:t>
      </w:r>
    </w:p>
    <w:p w14:paraId="437B4D4C" w14:textId="77777777" w:rsidR="003D58BF" w:rsidRDefault="003D58BF" w:rsidP="009E4483">
      <w:pPr>
        <w:ind w:firstLine="0"/>
        <w:rPr>
          <w:b/>
          <w:bCs/>
        </w:rPr>
      </w:pPr>
    </w:p>
    <w:p w14:paraId="19805984" w14:textId="77777777" w:rsidR="00EE54A6" w:rsidRDefault="00EE54A6">
      <w:pPr>
        <w:rPr>
          <w:b/>
          <w:bCs/>
        </w:rPr>
      </w:pPr>
      <w:r>
        <w:rPr>
          <w:b/>
          <w:bCs/>
        </w:rPr>
        <w:br w:type="page"/>
      </w:r>
    </w:p>
    <w:p w14:paraId="39D52EC5" w14:textId="7B843208" w:rsidR="003D58BF" w:rsidRDefault="003D58BF" w:rsidP="009E4483">
      <w:pPr>
        <w:ind w:firstLine="0"/>
        <w:rPr>
          <w:b/>
          <w:bCs/>
        </w:rPr>
      </w:pPr>
      <w:r>
        <w:rPr>
          <w:b/>
          <w:bCs/>
        </w:rPr>
        <w:lastRenderedPageBreak/>
        <w:t>METHODOLOGY</w:t>
      </w:r>
    </w:p>
    <w:p w14:paraId="4C3992A2" w14:textId="72109281" w:rsidR="003D58BF" w:rsidRDefault="003D58BF" w:rsidP="009E4483">
      <w:pPr>
        <w:ind w:firstLine="0"/>
      </w:pPr>
      <w:r>
        <w:t>Folium library was used to map New Delhi with the help of its coordinates. Now a new dataframe X has to made which will only have the Latitude and Longitude of all the nearby venues. This dataframe will then be provided to the KMeans algorithm as it only takes numerical values.</w:t>
      </w:r>
    </w:p>
    <w:p w14:paraId="7961F892" w14:textId="50BFF2BC" w:rsidR="00B91C65" w:rsidRDefault="003D58BF" w:rsidP="009E4483">
      <w:pPr>
        <w:ind w:firstLine="0"/>
      </w:pPr>
      <w:r>
        <w:t>KMeans clustering algorithm, on the basis of Euclidean’s</w:t>
      </w:r>
      <w:r w:rsidR="00B91C65">
        <w:t xml:space="preserve"> distance formula and calculates the distance between each datapoint from their randomly generated centers and updates them once they have their own clusters. The value of ‘K’, which is the number of clusters to be generated is the same number as the number of days of the vacation</w:t>
      </w:r>
      <w:r w:rsidR="00EE54A6">
        <w:t xml:space="preserve"> which is 5 in our case. Hence the venues are clustered in 5 groups.</w:t>
      </w:r>
    </w:p>
    <w:p w14:paraId="6ECFEB90" w14:textId="15064528" w:rsidR="00EE54A6" w:rsidRDefault="00EE54A6" w:rsidP="009E4483">
      <w:pPr>
        <w:ind w:firstLine="0"/>
      </w:pPr>
      <w:r>
        <w:rPr>
          <w:noProof/>
        </w:rPr>
        <w:drawing>
          <wp:inline distT="0" distB="0" distL="0" distR="0" wp14:anchorId="798888A7" wp14:editId="6E1BCD4B">
            <wp:extent cx="5943600" cy="3465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noFill/>
                    </a:ln>
                  </pic:spPr>
                </pic:pic>
              </a:graphicData>
            </a:graphic>
          </wp:inline>
        </w:drawing>
      </w:r>
    </w:p>
    <w:p w14:paraId="7E478D97" w14:textId="77777777" w:rsidR="00B91C65" w:rsidRDefault="00B91C65" w:rsidP="009E4483">
      <w:pPr>
        <w:ind w:firstLine="0"/>
        <w:rPr>
          <w:b/>
          <w:bCs/>
        </w:rPr>
      </w:pPr>
    </w:p>
    <w:p w14:paraId="770E58F9" w14:textId="77777777" w:rsidR="00EE54A6" w:rsidRDefault="00EE54A6">
      <w:pPr>
        <w:rPr>
          <w:b/>
          <w:bCs/>
        </w:rPr>
      </w:pPr>
      <w:r>
        <w:rPr>
          <w:b/>
          <w:bCs/>
        </w:rPr>
        <w:br w:type="page"/>
      </w:r>
    </w:p>
    <w:p w14:paraId="2E4044DE" w14:textId="77777777" w:rsidR="00EE54A6" w:rsidRDefault="00EE54A6" w:rsidP="009E4483">
      <w:pPr>
        <w:ind w:firstLine="0"/>
        <w:rPr>
          <w:b/>
          <w:bCs/>
        </w:rPr>
      </w:pPr>
    </w:p>
    <w:p w14:paraId="00D14572" w14:textId="7C784D74" w:rsidR="003D58BF" w:rsidRPr="003D58BF" w:rsidRDefault="00B91C65" w:rsidP="009E4483">
      <w:pPr>
        <w:ind w:firstLine="0"/>
      </w:pPr>
      <w:r>
        <w:rPr>
          <w:b/>
          <w:bCs/>
        </w:rPr>
        <w:t>RESULTS</w:t>
      </w:r>
      <w:r>
        <w:t xml:space="preserve"> </w:t>
      </w:r>
      <w:r w:rsidR="003D58BF">
        <w:t xml:space="preserve"> </w:t>
      </w:r>
    </w:p>
    <w:p w14:paraId="3580628A" w14:textId="002D7E54" w:rsidR="00B91C65" w:rsidRDefault="00B91C65" w:rsidP="00A10593">
      <w:pPr>
        <w:ind w:firstLine="0"/>
      </w:pPr>
      <w:r>
        <w:t xml:space="preserve">After the clustering of the dataframe X, it can be plotted with different colors for each cluster with the help of matplotlib and </w:t>
      </w:r>
      <w:r w:rsidR="00EE54A6">
        <w:t>then can be plotted on the New Delhi’s map with the help of folium.</w:t>
      </w:r>
    </w:p>
    <w:p w14:paraId="6C5418FB" w14:textId="2916D420" w:rsidR="00EE54A6" w:rsidRDefault="00EE54A6" w:rsidP="00A10593">
      <w:pPr>
        <w:ind w:firstLine="0"/>
      </w:pPr>
      <w:r>
        <w:rPr>
          <w:noProof/>
        </w:rPr>
        <w:drawing>
          <wp:inline distT="0" distB="0" distL="0" distR="0" wp14:anchorId="025BCE3A" wp14:editId="2D86D7F0">
            <wp:extent cx="5943600" cy="4356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6100"/>
                    </a:xfrm>
                    <a:prstGeom prst="rect">
                      <a:avLst/>
                    </a:prstGeom>
                    <a:noFill/>
                    <a:ln>
                      <a:noFill/>
                    </a:ln>
                  </pic:spPr>
                </pic:pic>
              </a:graphicData>
            </a:graphic>
          </wp:inline>
        </w:drawing>
      </w:r>
    </w:p>
    <w:p w14:paraId="6BD4A378" w14:textId="15CB101D" w:rsidR="00EE54A6" w:rsidRDefault="00EE54A6" w:rsidP="00A10593">
      <w:pPr>
        <w:ind w:firstLine="0"/>
      </w:pPr>
    </w:p>
    <w:p w14:paraId="47089B08" w14:textId="573B84FB" w:rsidR="009B58EA" w:rsidRPr="00B91C65" w:rsidRDefault="00EE54A6" w:rsidP="00A10593">
      <w:pPr>
        <w:ind w:firstLine="0"/>
      </w:pPr>
      <w:r>
        <w:t>Furthermore, a final dataframe of the venues can be generated with number of days they should be visited to make the travelling easy. The final dataframe can be seen in table 2.</w:t>
      </w:r>
    </w:p>
    <w:p w14:paraId="35305EB7" w14:textId="02823A5A" w:rsidR="00E81978" w:rsidRDefault="00E81978" w:rsidP="001F5341">
      <w:pPr>
        <w:pStyle w:val="SectionTitle"/>
        <w:jc w:val="left"/>
      </w:pPr>
    </w:p>
    <w:p w14:paraId="442B314B" w14:textId="0472E4D4" w:rsidR="00E81978" w:rsidRDefault="005D3A03" w:rsidP="001F5341">
      <w:pPr>
        <w:pStyle w:val="NoSpacing"/>
        <w:jc w:val="center"/>
      </w:pPr>
      <w:r>
        <w:t>Table 1</w:t>
      </w:r>
    </w:p>
    <w:p w14:paraId="480EEC54" w14:textId="0598C134" w:rsidR="00E81978" w:rsidRDefault="009B58EA" w:rsidP="00C0601E">
      <w:pPr>
        <w:pStyle w:val="NoSpacing"/>
      </w:pPr>
      <w:r>
        <w:t>The first few rows of the data used in unsupervised machine learning</w:t>
      </w:r>
    </w:p>
    <w:p w14:paraId="50389718" w14:textId="17D11EF9" w:rsidR="009B58EA" w:rsidRDefault="009B58EA" w:rsidP="00C0601E">
      <w:pPr>
        <w:pStyle w:val="NoSpacing"/>
        <w:rPr>
          <w:rStyle w:val="Emphasis"/>
          <w:i w:val="0"/>
          <w:iCs w:val="0"/>
        </w:rPr>
      </w:pPr>
      <w:r>
        <w:rPr>
          <w:noProof/>
        </w:rPr>
        <w:drawing>
          <wp:inline distT="0" distB="0" distL="0" distR="0" wp14:anchorId="0CFBED5D" wp14:editId="30C47B2A">
            <wp:extent cx="5943600" cy="244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4115"/>
                    </a:xfrm>
                    <a:prstGeom prst="rect">
                      <a:avLst/>
                    </a:prstGeom>
                    <a:noFill/>
                    <a:ln>
                      <a:noFill/>
                    </a:ln>
                  </pic:spPr>
                </pic:pic>
              </a:graphicData>
            </a:graphic>
          </wp:inline>
        </w:drawing>
      </w:r>
    </w:p>
    <w:p w14:paraId="4C9DE4C3" w14:textId="605DF06B" w:rsidR="00EE54A6" w:rsidRDefault="00EE54A6" w:rsidP="00C0601E">
      <w:pPr>
        <w:pStyle w:val="NoSpacing"/>
        <w:rPr>
          <w:rStyle w:val="Emphasis"/>
          <w:i w:val="0"/>
          <w:iCs w:val="0"/>
        </w:rPr>
      </w:pPr>
    </w:p>
    <w:p w14:paraId="0EDD2213" w14:textId="5C871D70" w:rsidR="00EE54A6" w:rsidRDefault="00EE54A6" w:rsidP="001F5341">
      <w:pPr>
        <w:pStyle w:val="NoSpacing"/>
        <w:jc w:val="center"/>
        <w:rPr>
          <w:rStyle w:val="Emphasis"/>
          <w:i w:val="0"/>
          <w:iCs w:val="0"/>
        </w:rPr>
      </w:pPr>
      <w:r>
        <w:rPr>
          <w:rStyle w:val="Emphasis"/>
          <w:i w:val="0"/>
          <w:iCs w:val="0"/>
        </w:rPr>
        <w:t>Table 2</w:t>
      </w:r>
    </w:p>
    <w:p w14:paraId="46814501" w14:textId="67DABF8A" w:rsidR="00EE54A6" w:rsidRDefault="00EE54A6" w:rsidP="00C0601E">
      <w:pPr>
        <w:pStyle w:val="NoSpacing"/>
        <w:rPr>
          <w:rStyle w:val="Emphasis"/>
          <w:i w:val="0"/>
          <w:iCs w:val="0"/>
        </w:rPr>
      </w:pPr>
      <w:r>
        <w:rPr>
          <w:rStyle w:val="Emphasis"/>
          <w:i w:val="0"/>
          <w:iCs w:val="0"/>
        </w:rPr>
        <w:t>The day 1 venues of the final dataframe</w:t>
      </w:r>
    </w:p>
    <w:p w14:paraId="4DF2F9CF" w14:textId="4F25CBFA" w:rsidR="00EE54A6" w:rsidRPr="00C0601E" w:rsidRDefault="00EE54A6" w:rsidP="00EE54A6">
      <w:pPr>
        <w:pStyle w:val="NoSpacing"/>
        <w:jc w:val="center"/>
        <w:rPr>
          <w:rStyle w:val="Emphasis"/>
          <w:i w:val="0"/>
          <w:iCs w:val="0"/>
        </w:rPr>
      </w:pPr>
      <w:r>
        <w:rPr>
          <w:noProof/>
        </w:rPr>
        <w:drawing>
          <wp:inline distT="0" distB="0" distL="0" distR="0" wp14:anchorId="5439C5EA" wp14:editId="1F34FEF5">
            <wp:extent cx="4564380" cy="1676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380" cy="1676400"/>
                    </a:xfrm>
                    <a:prstGeom prst="rect">
                      <a:avLst/>
                    </a:prstGeom>
                    <a:noFill/>
                    <a:ln>
                      <a:noFill/>
                    </a:ln>
                  </pic:spPr>
                </pic:pic>
              </a:graphicData>
            </a:graphic>
          </wp:inline>
        </w:drawing>
      </w:r>
    </w:p>
    <w:p w14:paraId="12490D13" w14:textId="780F20E4" w:rsidR="00E81978" w:rsidRDefault="00E81978">
      <w:pPr>
        <w:pStyle w:val="TableFigure"/>
      </w:pPr>
    </w:p>
    <w:sectPr w:rsidR="00E81978">
      <w:headerReference w:type="defaul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B67B2" w14:textId="77777777" w:rsidR="00F7261D" w:rsidRDefault="00F7261D">
      <w:pPr>
        <w:spacing w:line="240" w:lineRule="auto"/>
      </w:pPr>
      <w:r>
        <w:separator/>
      </w:r>
    </w:p>
    <w:p w14:paraId="0FF5BEFC" w14:textId="77777777" w:rsidR="00F7261D" w:rsidRDefault="00F7261D"/>
  </w:endnote>
  <w:endnote w:type="continuationSeparator" w:id="0">
    <w:p w14:paraId="34860361" w14:textId="77777777" w:rsidR="00F7261D" w:rsidRDefault="00F7261D">
      <w:pPr>
        <w:spacing w:line="240" w:lineRule="auto"/>
      </w:pPr>
      <w:r>
        <w:continuationSeparator/>
      </w:r>
    </w:p>
    <w:p w14:paraId="143C7E6D" w14:textId="77777777" w:rsidR="00F7261D" w:rsidRDefault="00F726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A0F63" w14:textId="77777777" w:rsidR="00F7261D" w:rsidRDefault="00F7261D">
      <w:pPr>
        <w:spacing w:line="240" w:lineRule="auto"/>
      </w:pPr>
      <w:r>
        <w:separator/>
      </w:r>
    </w:p>
    <w:p w14:paraId="6CCD45B8" w14:textId="77777777" w:rsidR="00F7261D" w:rsidRDefault="00F7261D"/>
  </w:footnote>
  <w:footnote w:type="continuationSeparator" w:id="0">
    <w:p w14:paraId="6F78979C" w14:textId="77777777" w:rsidR="00F7261D" w:rsidRDefault="00F7261D">
      <w:pPr>
        <w:spacing w:line="240" w:lineRule="auto"/>
      </w:pPr>
      <w:r>
        <w:continuationSeparator/>
      </w:r>
    </w:p>
    <w:p w14:paraId="005D21E1" w14:textId="77777777" w:rsidR="00F7261D" w:rsidRDefault="00F726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F1CDE" w14:textId="2CDA6D8D" w:rsidR="00E81978" w:rsidRDefault="00F7261D">
    <w:pPr>
      <w:pStyle w:val="Header"/>
    </w:pPr>
    <w:sdt>
      <w:sdtPr>
        <w:rPr>
          <w:rStyle w:val="Strong"/>
        </w:rPr>
        <w:alias w:val="Running head"/>
        <w:tag w:val=""/>
        <w:id w:val="12739865"/>
        <w:placeholder>
          <w:docPart w:val="881A87D24F3641469A7E302B50C329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97317">
          <w:rPr>
            <w:rStyle w:val="Strong"/>
          </w:rPr>
          <w:t>unsupervised learning for vacation planning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17"/>
    <w:rsid w:val="00046E8E"/>
    <w:rsid w:val="00075A1F"/>
    <w:rsid w:val="000D3F41"/>
    <w:rsid w:val="001F5341"/>
    <w:rsid w:val="00297317"/>
    <w:rsid w:val="00355DCA"/>
    <w:rsid w:val="003D58BF"/>
    <w:rsid w:val="004D463D"/>
    <w:rsid w:val="00551A02"/>
    <w:rsid w:val="005534FA"/>
    <w:rsid w:val="005D3292"/>
    <w:rsid w:val="005D3A03"/>
    <w:rsid w:val="00610D17"/>
    <w:rsid w:val="008002C0"/>
    <w:rsid w:val="008C5323"/>
    <w:rsid w:val="009A6A3B"/>
    <w:rsid w:val="009B58EA"/>
    <w:rsid w:val="009E4483"/>
    <w:rsid w:val="00A10593"/>
    <w:rsid w:val="00B823AA"/>
    <w:rsid w:val="00B91C65"/>
    <w:rsid w:val="00BA45DB"/>
    <w:rsid w:val="00BF4184"/>
    <w:rsid w:val="00C0601E"/>
    <w:rsid w:val="00C31D30"/>
    <w:rsid w:val="00CD6E39"/>
    <w:rsid w:val="00CF6E91"/>
    <w:rsid w:val="00D85B68"/>
    <w:rsid w:val="00E6004D"/>
    <w:rsid w:val="00E81978"/>
    <w:rsid w:val="00EE54A6"/>
    <w:rsid w:val="00F379B7"/>
    <w:rsid w:val="00F525FA"/>
    <w:rsid w:val="00F7261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E3F64"/>
  <w15:chartTrackingRefBased/>
  <w15:docId w15:val="{5581B2A7-F09B-45B9-A3ED-F565BA9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518699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sanj\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FBB57CD32D4E2BAB5665EFE36998B0"/>
        <w:category>
          <w:name w:val="General"/>
          <w:gallery w:val="placeholder"/>
        </w:category>
        <w:types>
          <w:type w:val="bbPlcHdr"/>
        </w:types>
        <w:behaviors>
          <w:behavior w:val="content"/>
        </w:behaviors>
        <w:guid w:val="{0A4307CB-291E-43EC-90BB-4ADD2C0B39E2}"/>
      </w:docPartPr>
      <w:docPartBody>
        <w:p w:rsidR="00000000" w:rsidRDefault="00C95450">
          <w:pPr>
            <w:pStyle w:val="12FBB57CD32D4E2BAB5665EFE36998B0"/>
          </w:pPr>
          <w:r>
            <w:t>[Title Here, up to 12 Words, on One to Two Lines]</w:t>
          </w:r>
        </w:p>
      </w:docPartBody>
    </w:docPart>
    <w:docPart>
      <w:docPartPr>
        <w:name w:val="1638E0BFD7634D0EBE7B881F0E59F3BA"/>
        <w:category>
          <w:name w:val="General"/>
          <w:gallery w:val="placeholder"/>
        </w:category>
        <w:types>
          <w:type w:val="bbPlcHdr"/>
        </w:types>
        <w:behaviors>
          <w:behavior w:val="content"/>
        </w:behaviors>
        <w:guid w:val="{8FDE38D1-3909-4737-A900-7152AF5D0211}"/>
      </w:docPartPr>
      <w:docPartBody>
        <w:p w:rsidR="00000000" w:rsidRDefault="00C95450">
          <w:pPr>
            <w:pStyle w:val="1638E0BFD7634D0EBE7B881F0E59F3BA"/>
          </w:pPr>
          <w:r>
            <w:t>Author Note</w:t>
          </w:r>
        </w:p>
      </w:docPartBody>
    </w:docPart>
    <w:docPart>
      <w:docPartPr>
        <w:name w:val="E86FA50911BD4B70A1B79575C9B50518"/>
        <w:category>
          <w:name w:val="General"/>
          <w:gallery w:val="placeholder"/>
        </w:category>
        <w:types>
          <w:type w:val="bbPlcHdr"/>
        </w:types>
        <w:behaviors>
          <w:behavior w:val="content"/>
        </w:behaviors>
        <w:guid w:val="{A27CCE96-3102-4F2F-AE76-602D4B61AF1B}"/>
      </w:docPartPr>
      <w:docPartBody>
        <w:p w:rsidR="00000000" w:rsidRDefault="00C95450">
          <w:pPr>
            <w:pStyle w:val="E86FA50911BD4B70A1B79575C9B50518"/>
          </w:pPr>
          <w:r>
            <w:t>Abstract</w:t>
          </w:r>
        </w:p>
      </w:docPartBody>
    </w:docPart>
    <w:docPart>
      <w:docPartPr>
        <w:name w:val="881A87D24F3641469A7E302B50C329A2"/>
        <w:category>
          <w:name w:val="General"/>
          <w:gallery w:val="placeholder"/>
        </w:category>
        <w:types>
          <w:type w:val="bbPlcHdr"/>
        </w:types>
        <w:behaviors>
          <w:behavior w:val="content"/>
        </w:behaviors>
        <w:guid w:val="{3C2462CF-710C-449D-809E-7BDA200C8B2D}"/>
      </w:docPartPr>
      <w:docPartBody>
        <w:p w:rsidR="00000000" w:rsidRDefault="00C95450">
          <w:pPr>
            <w:pStyle w:val="881A87D24F3641469A7E302B50C329A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50"/>
    <w:rsid w:val="00C95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FBB57CD32D4E2BAB5665EFE36998B0">
    <w:name w:val="12FBB57CD32D4E2BAB5665EFE36998B0"/>
  </w:style>
  <w:style w:type="paragraph" w:customStyle="1" w:styleId="2EAA9926091C409E9B63791B99DC5A6A">
    <w:name w:val="2EAA9926091C409E9B63791B99DC5A6A"/>
  </w:style>
  <w:style w:type="paragraph" w:customStyle="1" w:styleId="339CC895B057466EA94DBC8D98B3073A">
    <w:name w:val="339CC895B057466EA94DBC8D98B3073A"/>
  </w:style>
  <w:style w:type="paragraph" w:customStyle="1" w:styleId="1638E0BFD7634D0EBE7B881F0E59F3BA">
    <w:name w:val="1638E0BFD7634D0EBE7B881F0E59F3BA"/>
  </w:style>
  <w:style w:type="paragraph" w:customStyle="1" w:styleId="14B3300A9D2747CAA1DF322B58806899">
    <w:name w:val="14B3300A9D2747CAA1DF322B58806899"/>
  </w:style>
  <w:style w:type="paragraph" w:customStyle="1" w:styleId="E86FA50911BD4B70A1B79575C9B50518">
    <w:name w:val="E86FA50911BD4B70A1B79575C9B50518"/>
  </w:style>
  <w:style w:type="character" w:styleId="Emphasis">
    <w:name w:val="Emphasis"/>
    <w:basedOn w:val="DefaultParagraphFont"/>
    <w:uiPriority w:val="4"/>
    <w:unhideWhenUsed/>
    <w:qFormat/>
    <w:rPr>
      <w:i/>
      <w:iCs/>
    </w:rPr>
  </w:style>
  <w:style w:type="paragraph" w:customStyle="1" w:styleId="F9BD74BB912040B49EA337D9284083BC">
    <w:name w:val="F9BD74BB912040B49EA337D9284083BC"/>
  </w:style>
  <w:style w:type="paragraph" w:customStyle="1" w:styleId="378852143A8E4D03821192E40682A562">
    <w:name w:val="378852143A8E4D03821192E40682A562"/>
  </w:style>
  <w:style w:type="paragraph" w:customStyle="1" w:styleId="1C375A99C79B4ADCA743226649B62581">
    <w:name w:val="1C375A99C79B4ADCA743226649B62581"/>
  </w:style>
  <w:style w:type="paragraph" w:customStyle="1" w:styleId="5E7E0206CFCE4F96A95F2ADDAA01165F">
    <w:name w:val="5E7E0206CFCE4F96A95F2ADDAA01165F"/>
  </w:style>
  <w:style w:type="paragraph" w:customStyle="1" w:styleId="86DC19CA8BF9484BB0BE1F34BCC487C2">
    <w:name w:val="86DC19CA8BF9484BB0BE1F34BCC487C2"/>
  </w:style>
  <w:style w:type="paragraph" w:customStyle="1" w:styleId="B1411B57A0FB4E648369E363096D8A65">
    <w:name w:val="B1411B57A0FB4E648369E363096D8A65"/>
  </w:style>
  <w:style w:type="paragraph" w:customStyle="1" w:styleId="03D2736B5E544710BC9323E4C2C77DC5">
    <w:name w:val="03D2736B5E544710BC9323E4C2C77DC5"/>
  </w:style>
  <w:style w:type="paragraph" w:customStyle="1" w:styleId="9BA7DB94F98C4908AE2D0A58F43A4587">
    <w:name w:val="9BA7DB94F98C4908AE2D0A58F43A4587"/>
  </w:style>
  <w:style w:type="paragraph" w:customStyle="1" w:styleId="A3F47BA6BE6A40C78CDF29B3A63DD082">
    <w:name w:val="A3F47BA6BE6A40C78CDF29B3A63DD082"/>
  </w:style>
  <w:style w:type="paragraph" w:customStyle="1" w:styleId="864D08C0D81D4DC78D744E42270DC565">
    <w:name w:val="864D08C0D81D4DC78D744E42270DC565"/>
  </w:style>
  <w:style w:type="paragraph" w:customStyle="1" w:styleId="63DA450A3E974D0CBC00F1A5C87CB240">
    <w:name w:val="63DA450A3E974D0CBC00F1A5C87CB240"/>
  </w:style>
  <w:style w:type="paragraph" w:customStyle="1" w:styleId="D6D49C5BDE454F919B67338D94261D59">
    <w:name w:val="D6D49C5BDE454F919B67338D94261D59"/>
  </w:style>
  <w:style w:type="paragraph" w:customStyle="1" w:styleId="0C4D6C4BD615487A9BFBE0B5B9C197C1">
    <w:name w:val="0C4D6C4BD615487A9BFBE0B5B9C197C1"/>
  </w:style>
  <w:style w:type="paragraph" w:customStyle="1" w:styleId="579EBF7E6ED548F99C7EB928CBD1C698">
    <w:name w:val="579EBF7E6ED548F99C7EB928CBD1C698"/>
  </w:style>
  <w:style w:type="paragraph" w:customStyle="1" w:styleId="F1E4699881E240F693A4A19739D66FC7">
    <w:name w:val="F1E4699881E240F693A4A19739D66FC7"/>
  </w:style>
  <w:style w:type="paragraph" w:customStyle="1" w:styleId="CAFB7BE8AD364F479C308FE70CED41B5">
    <w:name w:val="CAFB7BE8AD364F479C308FE70CED41B5"/>
  </w:style>
  <w:style w:type="paragraph" w:customStyle="1" w:styleId="99F7DCEF5A8B4D28AF7BED56815BA03A">
    <w:name w:val="99F7DCEF5A8B4D28AF7BED56815BA03A"/>
  </w:style>
  <w:style w:type="paragraph" w:customStyle="1" w:styleId="DC3454DD48614E01897FE15D2ACBA174">
    <w:name w:val="DC3454DD48614E01897FE15D2ACBA174"/>
  </w:style>
  <w:style w:type="paragraph" w:customStyle="1" w:styleId="48EAB1C137F74B4F88596AB3646D1EB3">
    <w:name w:val="48EAB1C137F74B4F88596AB3646D1EB3"/>
  </w:style>
  <w:style w:type="paragraph" w:customStyle="1" w:styleId="C90A7847677A4845973D60CCC5CEEBB8">
    <w:name w:val="C90A7847677A4845973D60CCC5CEEBB8"/>
  </w:style>
  <w:style w:type="paragraph" w:customStyle="1" w:styleId="9E5D9613910243AABEEBD520891CDD75">
    <w:name w:val="9E5D9613910243AABEEBD520891CDD75"/>
  </w:style>
  <w:style w:type="paragraph" w:customStyle="1" w:styleId="4306E5008327435790BF82D938822192">
    <w:name w:val="4306E5008327435790BF82D938822192"/>
  </w:style>
  <w:style w:type="paragraph" w:customStyle="1" w:styleId="BEE23B9290334051AA0AA0D8C700220A">
    <w:name w:val="BEE23B9290334051AA0AA0D8C700220A"/>
  </w:style>
  <w:style w:type="paragraph" w:customStyle="1" w:styleId="FCE33978E9E940B988EE63D72137DE0C">
    <w:name w:val="FCE33978E9E940B988EE63D72137DE0C"/>
  </w:style>
  <w:style w:type="paragraph" w:customStyle="1" w:styleId="861CF7C27F5B4DB9977A8943FDDCACB0">
    <w:name w:val="861CF7C27F5B4DB9977A8943FDDCACB0"/>
  </w:style>
  <w:style w:type="paragraph" w:customStyle="1" w:styleId="8F1210B3D5834189ADE27EB9F61F8739">
    <w:name w:val="8F1210B3D5834189ADE27EB9F61F8739"/>
  </w:style>
  <w:style w:type="paragraph" w:customStyle="1" w:styleId="03AF6B6FA76D4EA18526AE8A6940EAE0">
    <w:name w:val="03AF6B6FA76D4EA18526AE8A6940EAE0"/>
  </w:style>
  <w:style w:type="paragraph" w:customStyle="1" w:styleId="EED4FAD0A50E4F9DAE33AA0FE7CD604A">
    <w:name w:val="EED4FAD0A50E4F9DAE33AA0FE7CD604A"/>
  </w:style>
  <w:style w:type="paragraph" w:customStyle="1" w:styleId="71BD068AC6E947318A5D23DE76BBC1A7">
    <w:name w:val="71BD068AC6E947318A5D23DE76BBC1A7"/>
  </w:style>
  <w:style w:type="paragraph" w:customStyle="1" w:styleId="52D3B48C32FB4B53B60C5D40D7267B3C">
    <w:name w:val="52D3B48C32FB4B53B60C5D40D7267B3C"/>
  </w:style>
  <w:style w:type="paragraph" w:customStyle="1" w:styleId="677E6AB3C02545AABEFB1D560FAADFB2">
    <w:name w:val="677E6AB3C02545AABEFB1D560FAADFB2"/>
  </w:style>
  <w:style w:type="paragraph" w:customStyle="1" w:styleId="6D8FF99ACA324EADBF990B87C2B00F8B">
    <w:name w:val="6D8FF99ACA324EADBF990B87C2B00F8B"/>
  </w:style>
  <w:style w:type="paragraph" w:customStyle="1" w:styleId="0D9B29BF77AE409FBEC07108E6C93A1C">
    <w:name w:val="0D9B29BF77AE409FBEC07108E6C93A1C"/>
  </w:style>
  <w:style w:type="paragraph" w:customStyle="1" w:styleId="681607B9BA7F4D4A97F93C0D0CA018CF">
    <w:name w:val="681607B9BA7F4D4A97F93C0D0CA018CF"/>
  </w:style>
  <w:style w:type="paragraph" w:customStyle="1" w:styleId="97489AB6EBA342E6B07D138C4F6F9E01">
    <w:name w:val="97489AB6EBA342E6B07D138C4F6F9E01"/>
  </w:style>
  <w:style w:type="paragraph" w:customStyle="1" w:styleId="897737F4BDB3474BB0FDB8475B4192A8">
    <w:name w:val="897737F4BDB3474BB0FDB8475B4192A8"/>
  </w:style>
  <w:style w:type="paragraph" w:customStyle="1" w:styleId="27A05AE24EDC470EA081BAA7397D3767">
    <w:name w:val="27A05AE24EDC470EA081BAA7397D3767"/>
  </w:style>
  <w:style w:type="paragraph" w:customStyle="1" w:styleId="C3F29E85CEDB466595A4D770CB6383E9">
    <w:name w:val="C3F29E85CEDB466595A4D770CB6383E9"/>
  </w:style>
  <w:style w:type="paragraph" w:customStyle="1" w:styleId="CB3602D8AB234A17B267F86C78CD2F14">
    <w:name w:val="CB3602D8AB234A17B267F86C78CD2F14"/>
  </w:style>
  <w:style w:type="paragraph" w:customStyle="1" w:styleId="DBF1C97DB4D9472DB5C59B4A336D7753">
    <w:name w:val="DBF1C97DB4D9472DB5C59B4A336D7753"/>
  </w:style>
  <w:style w:type="paragraph" w:customStyle="1" w:styleId="5B8F87D1CFCC40ED830DFD168DE8BA7A">
    <w:name w:val="5B8F87D1CFCC40ED830DFD168DE8BA7A"/>
  </w:style>
  <w:style w:type="paragraph" w:customStyle="1" w:styleId="B934B0032A474906BA84FD909CA37615">
    <w:name w:val="B934B0032A474906BA84FD909CA37615"/>
  </w:style>
  <w:style w:type="paragraph" w:customStyle="1" w:styleId="4F08A917387F464EB928E44ED8EF674A">
    <w:name w:val="4F08A917387F464EB928E44ED8EF674A"/>
  </w:style>
  <w:style w:type="paragraph" w:customStyle="1" w:styleId="6610B596CFCD4D0DB516E6F6EF0C3CCE">
    <w:name w:val="6610B596CFCD4D0DB516E6F6EF0C3CCE"/>
  </w:style>
  <w:style w:type="paragraph" w:customStyle="1" w:styleId="9870A61E7EEE4ED1A379CD1CBE38B097">
    <w:name w:val="9870A61E7EEE4ED1A379CD1CBE38B097"/>
  </w:style>
  <w:style w:type="paragraph" w:customStyle="1" w:styleId="03721033AC084C47857BDDE707BCCB2D">
    <w:name w:val="03721033AC084C47857BDDE707BCCB2D"/>
  </w:style>
  <w:style w:type="paragraph" w:customStyle="1" w:styleId="049C4187E8EF48E39ECF01F0B078F437">
    <w:name w:val="049C4187E8EF48E39ECF01F0B078F437"/>
  </w:style>
  <w:style w:type="paragraph" w:customStyle="1" w:styleId="68F2D259DDD34EF1B9A336A4240D34B7">
    <w:name w:val="68F2D259DDD34EF1B9A336A4240D34B7"/>
  </w:style>
  <w:style w:type="paragraph" w:customStyle="1" w:styleId="73C650F19D6847F6B140D89D79F5F85C">
    <w:name w:val="73C650F19D6847F6B140D89D79F5F85C"/>
  </w:style>
  <w:style w:type="paragraph" w:customStyle="1" w:styleId="E6300C0E2F6349F2B52393425266A2EC">
    <w:name w:val="E6300C0E2F6349F2B52393425266A2EC"/>
  </w:style>
  <w:style w:type="paragraph" w:customStyle="1" w:styleId="01D234925C1A49098D5F957006E9A627">
    <w:name w:val="01D234925C1A49098D5F957006E9A627"/>
  </w:style>
  <w:style w:type="paragraph" w:customStyle="1" w:styleId="5C68558DD93B48109181E31E843035A0">
    <w:name w:val="5C68558DD93B48109181E31E843035A0"/>
  </w:style>
  <w:style w:type="paragraph" w:customStyle="1" w:styleId="8E559D6B43B34B2EA608FCE1E69337CF">
    <w:name w:val="8E559D6B43B34B2EA608FCE1E69337CF"/>
  </w:style>
  <w:style w:type="paragraph" w:customStyle="1" w:styleId="5712623CF1F44868B9AB6DDE58D5B5C1">
    <w:name w:val="5712623CF1F44868B9AB6DDE58D5B5C1"/>
  </w:style>
  <w:style w:type="paragraph" w:customStyle="1" w:styleId="E678D231FE1B4043B8ABDEF3025D57F5">
    <w:name w:val="E678D231FE1B4043B8ABDEF3025D57F5"/>
  </w:style>
  <w:style w:type="paragraph" w:customStyle="1" w:styleId="881A87D24F3641469A7E302B50C329A2">
    <w:name w:val="881A87D24F3641469A7E302B50C329A2"/>
  </w:style>
  <w:style w:type="paragraph" w:customStyle="1" w:styleId="DD7C5A160B9E4695866EC9569CA50A1E">
    <w:name w:val="DD7C5A160B9E4695866EC9569CA50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unsupervised learning for vacation planning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74EFC-13FE-4691-9489-332F30BD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142</TotalTime>
  <Pages>7</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for Vacation Planning</dc:title>
  <dc:subject/>
  <dc:creator>sanjay yadav</dc:creator>
  <cp:keywords/>
  <dc:description/>
  <cp:lastModifiedBy>Aakarsh Yadav [ Electrical - 2017 ]</cp:lastModifiedBy>
  <cp:revision>1</cp:revision>
  <dcterms:created xsi:type="dcterms:W3CDTF">2020-04-11T06:52:00Z</dcterms:created>
  <dcterms:modified xsi:type="dcterms:W3CDTF">2020-04-11T09:14:00Z</dcterms:modified>
</cp:coreProperties>
</file>